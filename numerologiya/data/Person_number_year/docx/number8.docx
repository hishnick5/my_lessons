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6EA2" w14:textId="77777777" w:rsidR="00300716" w:rsidRDefault="00000000">
      <w:r>
        <w:t xml:space="preserve">Персональное число года 8 </w:t>
      </w:r>
      <w:r>
        <w:br/>
      </w:r>
      <w:r>
        <w:br/>
        <w:t xml:space="preserve">Восьмой год в эпицикле — это год признания, уважения, статуса, честности и порядочности, бизнеса, управления, денег, активности. Это год снятия сливок — </w:t>
      </w:r>
      <w:proofErr w:type="gramStart"/>
      <w:r>
        <w:t>при условии что</w:t>
      </w:r>
      <w:proofErr w:type="gramEnd"/>
      <w:r>
        <w:t xml:space="preserve"> вы поработали в прошлые в годы. </w:t>
      </w:r>
      <w:r>
        <w:br/>
      </w:r>
      <w:r>
        <w:br/>
        <w:t xml:space="preserve">В этот год вам захочется денег, статуса, авторитета — амбиции проявят себя. Это год активных действий и достижения </w:t>
      </w:r>
      <w:proofErr w:type="gramStart"/>
      <w:r>
        <w:t>це- лей</w:t>
      </w:r>
      <w:proofErr w:type="gramEnd"/>
      <w:r>
        <w:t xml:space="preserve"> — не мешкайте! Если у вас есть давняя мечта или цель, то в этот год, действуя, вы получите результат. Хорошо нанимать на работу людей с серьезными возможностями. </w:t>
      </w:r>
      <w:r>
        <w:br/>
      </w:r>
      <w:r>
        <w:br/>
        <w:t xml:space="preserve">Благоприятные возможности: </w:t>
      </w:r>
      <w:r>
        <w:br/>
      </w:r>
      <w:r>
        <w:br/>
        <w:t xml:space="preserve">В восьмой год приходит либо вознаграждение, либо разочарование — все зависит от того, как вы работали в предыдущие годы цикла. Если вы шли по своему пути и </w:t>
      </w:r>
      <w:proofErr w:type="gramStart"/>
      <w:r>
        <w:t>работали</w:t>
      </w:r>
      <w:proofErr w:type="gramEnd"/>
      <w:r>
        <w:t xml:space="preserve"> не покладая сил, то получите успех, признание, деньги. Но если, напротив, жили, не задумываясь о предназначении и направлении своего пути, плыли по течению или принимали неверные решения, то возможны препятствия, проблемы, банкротство и кармические тенденции. </w:t>
      </w:r>
      <w:r>
        <w:br/>
      </w:r>
      <w:r>
        <w:br/>
        <w:t xml:space="preserve">Если вы будете работать, преследуя не только личные интересы, но и на благо общества, то получите хорошее финансовое вознаграждение. Это отличный год для создания финансовой базы на будущее или ее укрепления. Возьмите ответственность на себя и проявить лидерские качества. Самое подходящее время для создания и развития, реорганизации бизнеса, нового направления, развития управленческих навыков и получения соответствующих должностей, карьеры, продвижения по службе. </w:t>
      </w:r>
      <w:r>
        <w:br/>
      </w:r>
      <w:r>
        <w:br/>
        <w:t xml:space="preserve">Личная жизнь: </w:t>
      </w:r>
      <w:r>
        <w:br/>
      </w:r>
      <w:r>
        <w:br/>
        <w:t xml:space="preserve">Восьмой год дает шанс одиноким устроить свою личную жизнь — нужно обратить внимание на новые знакомства: они могут привести к серьезным отношениям. Но не переусердствуйте в любви: излишнее доминирование не пойдет на пользу. Те отношения, в которых были сложности до восьмого года, могут не выдержать дополнительных проверок или разногласий. Если же отношения были теплыми, то в этом году возможен брак или рождения ребенка. Этот год благоприятствует совместному проживанию, а также общей работе над получением дохода. </w:t>
      </w:r>
      <w:r>
        <w:br/>
      </w:r>
      <w:r>
        <w:br/>
        <w:t xml:space="preserve">Развитие и карьера: </w:t>
      </w:r>
      <w:r>
        <w:br/>
      </w:r>
      <w:r>
        <w:br/>
        <w:t xml:space="preserve">Некоторые люди вносят важные корректировки в свою карьеру в этом году, так как именно сейчас захочется пересмотреть профессиональные цели, особенно было принято неверное решение в предыдущие годы эпицикла (например, в год единицы). Если вы решились внести корректировки сейчас, то будьте готовы снова внести поправки в первом году следующего эпицикла (через два года), так как ясная направленность вашего будущего вектора придет к вам в конце девятого года (через год). Постарайтесь сейчас не брать на себя обязательства </w:t>
      </w:r>
      <w:proofErr w:type="gramStart"/>
      <w:r>
        <w:t>больше</w:t>
      </w:r>
      <w:proofErr w:type="gramEnd"/>
      <w:r>
        <w:t xml:space="preserve"> чем до конца эпицикла. Работайте здесь и сейчас — с тем, что есть. На работе вспомнят все ваши прошлые заслуги — проявите рассудительность, включите холодный разум, логику и активные действия. Вы получите помощь покровителей в вашем продвижении, если есть такая цель. Год будет вам благоприятствовать в успехе. Вы легко разовьете в себе качества руководителя, лидера, научитесь </w:t>
      </w:r>
      <w:r>
        <w:lastRenderedPageBreak/>
        <w:t xml:space="preserve">делегировать и перепоручать задачи другим. Многое способствует укреплению вашего авторитета в окружении.  </w:t>
      </w:r>
      <w:r>
        <w:br/>
      </w:r>
      <w:r>
        <w:br/>
        <w:t xml:space="preserve">Этот год благоприятен для инвестирования и покупки жилья, собственности. Но не забудьте позаботиться о своем здоровье, так как под воздействием восьмерки вы можете перетрудиться, забывая об отдыхе и релаксе. </w:t>
      </w:r>
      <w:r>
        <w:br/>
      </w:r>
      <w:r>
        <w:br/>
        <w:t xml:space="preserve">Основной мотив года: </w:t>
      </w:r>
      <w:r>
        <w:br/>
      </w:r>
      <w:r>
        <w:br/>
        <w:t>Год восьмерки — это год проверки на честность и порядочность. Удача будет способствовать тому, кто эту проверку пройдет. Если вы вдруг нашли кошелек на дороге, то лучше верните его хозяину. Выполняйте данные обещания, иначе возможны последствия. Не допускайте в достижении своих целей безнравственных методов — это может негативно отразиться на вашей личности.</w:t>
      </w:r>
    </w:p>
    <w:sectPr w:rsidR="00300716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5A18" w14:textId="77777777" w:rsidR="00C12CDD" w:rsidRDefault="00C12CDD">
      <w:pPr>
        <w:spacing w:after="0" w:line="240" w:lineRule="auto"/>
      </w:pPr>
      <w:r>
        <w:separator/>
      </w:r>
    </w:p>
  </w:endnote>
  <w:endnote w:type="continuationSeparator" w:id="0">
    <w:p w14:paraId="4A962F3D" w14:textId="77777777" w:rsidR="00C12CDD" w:rsidRDefault="00C1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5990" w14:textId="77777777" w:rsidR="00C12CDD" w:rsidRDefault="00C12CD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278824" w14:textId="77777777" w:rsidR="00C12CDD" w:rsidRDefault="00C12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00716"/>
    <w:rsid w:val="00120E53"/>
    <w:rsid w:val="00300716"/>
    <w:rsid w:val="00C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2E40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2</cp:revision>
  <dcterms:created xsi:type="dcterms:W3CDTF">2025-03-16T10:29:00Z</dcterms:created>
  <dcterms:modified xsi:type="dcterms:W3CDTF">2025-03-16T10:29:00Z</dcterms:modified>
</cp:coreProperties>
</file>