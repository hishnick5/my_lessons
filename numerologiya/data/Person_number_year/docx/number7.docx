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248E" w14:textId="77777777" w:rsidR="0062466F" w:rsidRDefault="00000000">
      <w:r>
        <w:t xml:space="preserve">Персональное число года 7  </w:t>
      </w:r>
      <w:r>
        <w:br/>
      </w:r>
      <w:r>
        <w:br/>
        <w:t xml:space="preserve">Год самопознания, внутренней работы, анализа, уединения, духовных исканий, получения знаний и опыта, размышлений и обретения уверенности в себе. Каждый шаг стоит продумывать и проверять. Не предпринимайте импульсивных и скоропостижных решений. </w:t>
      </w:r>
      <w:r>
        <w:br/>
      </w:r>
      <w:r>
        <w:br/>
        <w:t xml:space="preserve">В этот год человек пересматривает прежние взгляды, может быть депрессия. </w:t>
      </w:r>
      <w:r>
        <w:br/>
      </w:r>
      <w:r>
        <w:br/>
        <w:t xml:space="preserve">Возможны как непредвиденные препятствия, так и приятные сюрпризы. Хорошо заниматься самообразованием: читать, размышлять, оттачивать профессиональные навыки и приобретать новый опыт. Уходите от рутины. Благодаря погружению во внутренний мир вы сможете гармонизировать его, найти ответы на свои вопросы — в итоге вы щупаете новую понятную цель и путь к ее реализации. </w:t>
      </w:r>
      <w:r>
        <w:br/>
      </w:r>
      <w:r>
        <w:br/>
        <w:t xml:space="preserve">Благоприятные возможности: </w:t>
      </w:r>
      <w:r>
        <w:br/>
      </w:r>
      <w:r>
        <w:br/>
        <w:t xml:space="preserve">Это год, который дает возможность проанализировать и усвоить уроки за предыдущий период. Он благоприятен для духовного роста, очищения, здорового питания, энергетических практик и может принести серьезные открытия и необычный опыт. Вам захочется получить новые знания, кто-то начнет изучать эзотерику, науку, религию. </w:t>
      </w:r>
      <w:r>
        <w:br/>
      </w:r>
      <w:r>
        <w:br/>
        <w:t xml:space="preserve">Личная жизнь: </w:t>
      </w:r>
      <w:r>
        <w:br/>
      </w:r>
      <w:r>
        <w:br/>
        <w:t xml:space="preserve">Желание уединения и покоя может быть неправильно воспринято окружающими. На передний план выходит в первую очередь гармония с собой, а не с окружающими, поэтому в близких отношениях возможна холодность, закрытость с вашей стороны; возможно, кто-то захочет расстаться с вами — в этом нет ничего страшного. Вам нужно время и личное пространство для себя, поэтому предупредите об этом своих близких, партнера. Родные могут переживать о вашем состоянии, беспокоясь, как бы вы не впали в депрессию, печаль или переживания. В любви вас будет интересовать духовная сторона отношений — материальное и быт отойдут на второй план. Одиноким в этом году захочется любви, но решиться будет сложно: интересовать их будут только серьезные отношения. </w:t>
      </w:r>
      <w:r>
        <w:br/>
      </w:r>
      <w:r>
        <w:br/>
        <w:t xml:space="preserve">Развитие и карьера: </w:t>
      </w:r>
      <w:r>
        <w:br/>
      </w:r>
      <w:r>
        <w:br/>
        <w:t xml:space="preserve">В этот год не стоит лезть в новые предприятия — проживайте его спокойно, осознанно. Не стоит рисковать и инвестировать во что-либо. Концентрация на внутреннем мире может сделать вас уязвимым, поэтому внимательно подписывайте документы, а социальную и внешнюю активность лучше и вовсе снизить. Этот год не лучшее время для перемен — живите размеренно. </w:t>
      </w:r>
      <w:r>
        <w:br/>
      </w:r>
      <w:r>
        <w:br/>
        <w:t xml:space="preserve">Погоня за материальным в этом году не рекомендуется — это, вероятнее всего, приведет к обратному результату. Не ждите значительного увеличения дохода, но и недостатка денег вы не должны ощущать. Оплатите старые счета; вкладывайтесь в образование, тренинги, курсы по саморазвитию, расширяйте знания в своей профессии. </w:t>
      </w:r>
      <w:r>
        <w:br/>
      </w:r>
      <w:r>
        <w:br/>
        <w:t xml:space="preserve">Хорошо путешествовать, духовно обогащаться. Научитесь получать удовольствие в одиночестве, например: занимаясь саморазвитием, читая книжку или прогуливаясь в размышлениях по парку, </w:t>
      </w:r>
      <w:r>
        <w:lastRenderedPageBreak/>
        <w:t xml:space="preserve">обращаясь к внутренней интуиции. </w:t>
      </w:r>
      <w:r>
        <w:br/>
      </w:r>
      <w:r>
        <w:br/>
        <w:t xml:space="preserve">Основной мотив года: </w:t>
      </w:r>
      <w:r>
        <w:br/>
      </w:r>
      <w:r>
        <w:br/>
        <w:t xml:space="preserve">Позаботьтесь о здоровье заблаговременно. Самокритичность и слишком глубокое самопознание, переосмысление существующей картины мира, пересмотр целей и направления своей жизни может привести к негативному настрою, меланхолии и депрессии. Посетите психолога, чтобы избежать этого. А чтобы поддерживать нервную систему в хорошем состоянии, займитесь медитациями, йогой, прогулками на свежем воздухе или фитнесом. </w:t>
      </w:r>
    </w:p>
    <w:sectPr w:rsidR="0062466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7F4C" w14:textId="77777777" w:rsidR="00584DC9" w:rsidRDefault="00584DC9">
      <w:pPr>
        <w:spacing w:after="0" w:line="240" w:lineRule="auto"/>
      </w:pPr>
      <w:r>
        <w:separator/>
      </w:r>
    </w:p>
  </w:endnote>
  <w:endnote w:type="continuationSeparator" w:id="0">
    <w:p w14:paraId="7D2788DD" w14:textId="77777777" w:rsidR="00584DC9" w:rsidRDefault="0058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7C0A" w14:textId="77777777" w:rsidR="00584DC9" w:rsidRDefault="00584DC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6F6A5B9" w14:textId="77777777" w:rsidR="00584DC9" w:rsidRDefault="00584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2466F"/>
    <w:rsid w:val="00584DC9"/>
    <w:rsid w:val="0062466F"/>
    <w:rsid w:val="00BA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A21A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2</cp:revision>
  <dcterms:created xsi:type="dcterms:W3CDTF">2025-03-16T10:29:00Z</dcterms:created>
  <dcterms:modified xsi:type="dcterms:W3CDTF">2025-03-16T10:29:00Z</dcterms:modified>
</cp:coreProperties>
</file>