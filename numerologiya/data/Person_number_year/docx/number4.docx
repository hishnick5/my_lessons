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A7D7" w14:textId="77777777" w:rsidR="007F0F43" w:rsidRDefault="00000000">
      <w:r>
        <w:t xml:space="preserve">Персональное число года 4 </w:t>
      </w:r>
      <w:r>
        <w:br/>
      </w:r>
      <w:r>
        <w:br/>
        <w:t xml:space="preserve">Наступил год фундаментальной работы, порядка, стабильности, надежности дисциплины, труда и практичности. Год усердной и кропотливой работы, когда идеи и планы прошлого года приобретают форму. Год не любит перемен. Как бы вы ни старались торопиться — придется терпеливо преодолевать препятствия. Хорошо работайте, продолжая начатое, и ваши усилия, в том числе прошлых трех лет, начнут уже приносить плоды. Вы будете удовлетворены материальными результатами своих усилий, если будете усердно трудиться.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● заложите фундамент для своего будущего, например, купите недвижимость; </w:t>
      </w:r>
    </w:p>
    <w:p w14:paraId="6586C7BB" w14:textId="77777777" w:rsidR="007F0F43" w:rsidRDefault="00000000">
      <w:r>
        <w:t xml:space="preserve">● укрепляйте здоровье; </w:t>
      </w:r>
    </w:p>
    <w:p w14:paraId="7EA94EF6" w14:textId="77777777" w:rsidR="007F0F43" w:rsidRDefault="00000000">
      <w:r>
        <w:t xml:space="preserve">● начинайте долгосрочные проекты; </w:t>
      </w:r>
    </w:p>
    <w:p w14:paraId="40472123" w14:textId="77777777" w:rsidR="007F0F43" w:rsidRDefault="00000000">
      <w:r>
        <w:t xml:space="preserve">● заложите основу для своего обеспеченного проживания на многие годы. </w:t>
      </w:r>
      <w:r>
        <w:br/>
      </w:r>
      <w:r>
        <w:br/>
        <w:t xml:space="preserve">Год благоприятен для торговли, строительства и материальных приобретений. Он учит вас экономности, бережливости, самодисциплине, грамотному управлению и организованной системе, долгосрочному планированию, надежности и ответственности. </w:t>
      </w:r>
      <w:r>
        <w:br/>
      </w:r>
      <w:r>
        <w:br/>
        <w:t xml:space="preserve">Личная жизнь: </w:t>
      </w:r>
      <w:r>
        <w:br/>
      </w:r>
      <w:r>
        <w:br/>
        <w:t xml:space="preserve">● укрепляйте отношения, стабильность, спокойствие и доверие; </w:t>
      </w:r>
    </w:p>
    <w:p w14:paraId="03CF199B" w14:textId="77777777" w:rsidR="007F0F43" w:rsidRDefault="00000000">
      <w:r>
        <w:t xml:space="preserve">● проводите вечера вместе. </w:t>
      </w:r>
    </w:p>
    <w:p w14:paraId="3B15F346" w14:textId="77777777" w:rsidR="007F0F43" w:rsidRDefault="00000000">
      <w:r>
        <w:t xml:space="preserve">Если вы находитесь в отношениях, то захочется стабильности, брачного союза. Если же вас не устраивают настоящие отношения, то следующий год может принести перемены.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Любые значительные изменения, такие как переезд, смена работы, профессии, развод — могут принести проблемы. В этот год не ждите много денег: они будут приходить стабильно, если будете трудиться и выполнять свои обязательства. Если дисциплина — это не ваш конек, то вас будут раздражать напряженная работа, множество ограничений и обязанностей. </w:t>
      </w:r>
      <w:r>
        <w:br/>
      </w:r>
      <w:r>
        <w:br/>
        <w:t xml:space="preserve">Займитесь строительством или торговлей: год приветствует накопления. Переходите от идей, пришедших к вам в третий год, к делу. Если вы создали бизнес в третьем году, то сейчас самое время выстроить все бизнес-процессы, написать методики, создать должностные инструкции, придать форму каждому процессу. Если идеи последних двух лет не докажут практическую значимость, то могут быть забыты. Личные удовольствия отодвиньте на второй план. Девиз года: «Работать!», — в противном случае год будет трудным. </w:t>
      </w:r>
      <w:r>
        <w:br/>
      </w:r>
      <w:r>
        <w:br/>
        <w:t xml:space="preserve">В этот год можно брать кредиты для бизнеса, инвестиций и для покупки недвижимости; делать ремонт в квартире, </w:t>
      </w:r>
      <w:proofErr w:type="gramStart"/>
      <w:r>
        <w:t>по- купать</w:t>
      </w:r>
      <w:proofErr w:type="gramEnd"/>
      <w:r>
        <w:t xml:space="preserve"> мебель и т.д. В карьере возможны подвижки: если вы хотите продвижения по службе, самое время попросить о нем. </w:t>
      </w:r>
      <w:r>
        <w:br/>
      </w:r>
      <w:r>
        <w:lastRenderedPageBreak/>
        <w:br/>
        <w:t xml:space="preserve">Основной мотив года: </w:t>
      </w:r>
      <w:r>
        <w:br/>
      </w:r>
      <w:r>
        <w:br/>
        <w:t>Обратите внимание на здоровье: возможны усталость и болезни, связанные со стрессом, повышенными нагрузками на работе, малоподвижным образом жизни и рутиной. Поэтому добавьте спорт и движение в вашу жизнь в этом году.</w:t>
      </w:r>
    </w:p>
    <w:sectPr w:rsidR="007F0F4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5B5F" w14:textId="77777777" w:rsidR="00C00199" w:rsidRDefault="00C00199">
      <w:pPr>
        <w:spacing w:after="0" w:line="240" w:lineRule="auto"/>
      </w:pPr>
      <w:r>
        <w:separator/>
      </w:r>
    </w:p>
  </w:endnote>
  <w:endnote w:type="continuationSeparator" w:id="0">
    <w:p w14:paraId="5E27154B" w14:textId="77777777" w:rsidR="00C00199" w:rsidRDefault="00C0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685E" w14:textId="77777777" w:rsidR="00C00199" w:rsidRDefault="00C001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1EE705" w14:textId="77777777" w:rsidR="00C00199" w:rsidRDefault="00C00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F0F43"/>
    <w:rsid w:val="004363C7"/>
    <w:rsid w:val="007F0F43"/>
    <w:rsid w:val="00C0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F80B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2025-03-16T10:30:00Z</dcterms:created>
  <dcterms:modified xsi:type="dcterms:W3CDTF">2025-03-16T10:30:00Z</dcterms:modified>
</cp:coreProperties>
</file>